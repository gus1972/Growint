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Según reunión del pasado del 29/11 se expuso que se han realizado las siguientes tareas: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- El cliente notificó una serie de deficiencias en el ejemplo, previamente suministrado, sobre el proceso de scraping 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 Se va a proceder a realizar mejoras en dicho proceso para que el resultado sea el adecuado, según los requerimientos del cliente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 El cliente suministrará un ejemplo más concreto de como necesita que sean los resultados del proceso de scraping idóneos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Ky6wYmDAgAAIw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Corrección proceso de scraping para solucionar deficiencias en el resultado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29/11/2023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Proceso de ejecución Automatizada de Scraping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29/11/2023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Corrección y mejora del proceso de scraping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155575</wp:posOffset>
            </wp:positionV>
            <wp:extent cx="6980555" cy="5966460"/>
            <wp:effectExtent l="0" t="0" r="0" b="0"/>
            <wp:wrapTight wrapText="bothSides">
              <wp:wrapPolygon>
                <wp:start x="0" y="0"/>
                <wp:lineTo x="0" y="21572"/>
                <wp:lineTo x="21574" y="21572"/>
                <wp:lineTo x="215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1751D4"/>
    <w:rsid w:val="085914C1"/>
    <w:rsid w:val="09B671FF"/>
    <w:rsid w:val="0C9C0AA9"/>
    <w:rsid w:val="0D5F5804"/>
    <w:rsid w:val="0E641B1C"/>
    <w:rsid w:val="0E7F47DC"/>
    <w:rsid w:val="17D26A08"/>
    <w:rsid w:val="22754C74"/>
    <w:rsid w:val="26776448"/>
    <w:rsid w:val="26F23C9D"/>
    <w:rsid w:val="28025A58"/>
    <w:rsid w:val="313F504E"/>
    <w:rsid w:val="35F03C13"/>
    <w:rsid w:val="36831FE1"/>
    <w:rsid w:val="38E02E52"/>
    <w:rsid w:val="3A105FCD"/>
    <w:rsid w:val="3ADD14EF"/>
    <w:rsid w:val="3C0657E0"/>
    <w:rsid w:val="3EEA575D"/>
    <w:rsid w:val="41714849"/>
    <w:rsid w:val="41C10E0E"/>
    <w:rsid w:val="43805D41"/>
    <w:rsid w:val="4E904A43"/>
    <w:rsid w:val="5724297A"/>
    <w:rsid w:val="58A64D3D"/>
    <w:rsid w:val="5C252D16"/>
    <w:rsid w:val="5C577E00"/>
    <w:rsid w:val="5FED5041"/>
    <w:rsid w:val="72DF1531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18</TotalTime>
  <ScaleCrop>false</ScaleCrop>
  <LinksUpToDate>false</LinksUpToDate>
  <CharactersWithSpaces>1997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2023-12-01T07:33:41Z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54DB0115FCA64D74B76D034256EF1745_13</vt:lpwstr>
  </property>
</Properties>
</file>