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GROWINT_SCRAPPING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GROW0411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-------------------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Resumen del estado de las tareas a 28</w:t>
            </w:r>
            <w:bookmarkStart w:id="0" w:name="_GoBack"/>
            <w:bookmarkEnd w:id="0"/>
            <w:r>
              <w:rPr>
                <w:rFonts w:hint="default"/>
                <w:lang w:val="es-ES"/>
              </w:rPr>
              <w:t xml:space="preserve"> de Diciembre de 2023:</w:t>
            </w:r>
          </w:p>
          <w:p>
            <w:pPr>
              <w:outlineLvl w:val="9"/>
              <w:rPr>
                <w:rFonts w:hint="default"/>
                <w:lang w:val="es-ES"/>
              </w:rPr>
            </w:pPr>
          </w:p>
          <w:p>
            <w:pPr>
              <w:outlineLvl w:val="9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El cliente validó la última prueba de scraping sobre urls con contenido en imágenes y videos. Se esta pendiente de que facilite un repositorio remoto donde dejar los resultados mensuales de los procesos de scraping.</w:t>
            </w:r>
          </w:p>
          <w:p>
            <w:pPr>
              <w:outlineLvl w:val="9"/>
              <w:rPr>
                <w:rFonts w:hint="default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0+X4Ko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qGEh2o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26/12/2023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Proceso de ejecución Automatizada de Scraping para url’s con imágenes y videos</w:t>
            </w: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79590" cy="7397115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739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1652409"/>
    <w:rsid w:val="081751D4"/>
    <w:rsid w:val="085914C1"/>
    <w:rsid w:val="09B671FF"/>
    <w:rsid w:val="0B1E47EC"/>
    <w:rsid w:val="0B3A2845"/>
    <w:rsid w:val="0C9C0AA9"/>
    <w:rsid w:val="0D5F5804"/>
    <w:rsid w:val="0E641B1C"/>
    <w:rsid w:val="0E7F47DC"/>
    <w:rsid w:val="137C0D9E"/>
    <w:rsid w:val="17D26A08"/>
    <w:rsid w:val="22754C74"/>
    <w:rsid w:val="26776448"/>
    <w:rsid w:val="26F23C9D"/>
    <w:rsid w:val="28025A58"/>
    <w:rsid w:val="294C7E51"/>
    <w:rsid w:val="2BA70E49"/>
    <w:rsid w:val="313F504E"/>
    <w:rsid w:val="314B415B"/>
    <w:rsid w:val="35F03C13"/>
    <w:rsid w:val="36831FE1"/>
    <w:rsid w:val="374259B8"/>
    <w:rsid w:val="38E02E52"/>
    <w:rsid w:val="3A105FCD"/>
    <w:rsid w:val="3ADD14EF"/>
    <w:rsid w:val="3C0657E0"/>
    <w:rsid w:val="3EEA575D"/>
    <w:rsid w:val="41714849"/>
    <w:rsid w:val="41C10E0E"/>
    <w:rsid w:val="43805D41"/>
    <w:rsid w:val="464C71EF"/>
    <w:rsid w:val="47596A1D"/>
    <w:rsid w:val="4E904A43"/>
    <w:rsid w:val="5724297A"/>
    <w:rsid w:val="58A64D3D"/>
    <w:rsid w:val="5C252D16"/>
    <w:rsid w:val="5C577E00"/>
    <w:rsid w:val="5FED5041"/>
    <w:rsid w:val="72DF1531"/>
    <w:rsid w:val="768C4C58"/>
    <w:rsid w:val="76D303E1"/>
    <w:rsid w:val="7A4A617B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1587</TotalTime>
  <ScaleCrop>false</ScaleCrop>
  <LinksUpToDate>false</LinksUpToDate>
  <CharactersWithSpaces>1997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2024-01-02T10:07:01Z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456B70943D804E17AA03BF59DA1433FB_13</vt:lpwstr>
  </property>
</Properties>
</file>