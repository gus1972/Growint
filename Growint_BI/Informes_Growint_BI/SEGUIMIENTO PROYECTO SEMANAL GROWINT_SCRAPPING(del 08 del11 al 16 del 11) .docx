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/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es-ES"/>
        </w:rPr>
      </w:pP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zh-CN"/>
        </w:rPr>
        <w:t xml:space="preserve">INFORME </w:t>
      </w: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es-ES"/>
        </w:rPr>
        <w:t>SEMANAL</w:t>
      </w: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zh-CN"/>
        </w:rPr>
        <w:t xml:space="preserve"> SOBRE EL ESTADO DEL PROYECTO</w:t>
      </w:r>
    </w:p>
    <w:p>
      <w:pPr>
        <w:rPr>
          <w:rFonts w:ascii="Century Gothic" w:hAnsi="Century Gothic" w:cs="Arial"/>
          <w:bCs/>
          <w:color w:val="7F7F7F" w:themeColor="background1" w:themeShade="80"/>
          <w:sz w:val="16"/>
          <w:szCs w:val="16"/>
          <w:lang w:val="es-ES"/>
        </w:rPr>
      </w:pP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zh-CN"/>
        </w:rPr>
        <w:t xml:space="preserve"> </w:t>
      </w:r>
    </w:p>
    <w:tbl>
      <w:tblPr>
        <w:tblStyle w:val="4"/>
        <w:tblW w:w="109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2208"/>
        <w:gridCol w:w="1170"/>
        <w:gridCol w:w="557"/>
        <w:gridCol w:w="793"/>
        <w:gridCol w:w="2070"/>
        <w:gridCol w:w="27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NOMBRE DEL PROYECTO</w:t>
            </w:r>
          </w:p>
        </w:tc>
        <w:tc>
          <w:tcPr>
            <w:tcW w:w="3935" w:type="dxa"/>
            <w:gridSpan w:val="3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GROWINT_SCRAPPING</w:t>
            </w:r>
          </w:p>
        </w:tc>
        <w:tc>
          <w:tcPr>
            <w:tcW w:w="2863" w:type="dxa"/>
            <w:gridSpan w:val="2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CÓDIGO DEL PROYECTO</w:t>
            </w:r>
          </w:p>
        </w:tc>
        <w:tc>
          <w:tcPr>
            <w:tcW w:w="2700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GROW0411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GERENTE DE PROYECTO</w:t>
            </w:r>
          </w:p>
        </w:tc>
        <w:tc>
          <w:tcPr>
            <w:tcW w:w="3935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Joan Solanes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(Cliente)</w:t>
            </w:r>
          </w:p>
        </w:tc>
        <w:tc>
          <w:tcPr>
            <w:tcW w:w="2863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  <w:lang w:val="es-ES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 xml:space="preserve">FECHA DE </w:t>
            </w: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es-ES"/>
              </w:rPr>
              <w:t>COMIENZO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03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/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11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/2023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PERIODO CUBIERTO</w:t>
            </w:r>
          </w:p>
        </w:tc>
        <w:tc>
          <w:tcPr>
            <w:tcW w:w="3935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5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 días</w:t>
            </w:r>
          </w:p>
        </w:tc>
        <w:tc>
          <w:tcPr>
            <w:tcW w:w="2863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FECHA PREVISTA DE FINALIZACIÓN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-------------------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9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09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ind w:left="-109"/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zh-CN"/>
              </w:rPr>
              <w:t xml:space="preserve">ESTADO DEL PROYECTO </w:t>
            </w:r>
            <w:r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es-ES"/>
              </w:rPr>
              <w:t>SEMANAL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ESTADO GENERAL DEL PROYECTO</w:t>
            </w:r>
          </w:p>
        </w:tc>
        <w:tc>
          <w:tcPr>
            <w:tcW w:w="2208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5" name="Óva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0048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BoFsxphQIAACU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aBbMaYUCAAAl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EN 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PROGRESO </w:t>
            </w:r>
          </w:p>
        </w:tc>
        <w:tc>
          <w:tcPr>
            <w:tcW w:w="1170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RESUMEN</w:t>
            </w:r>
          </w:p>
        </w:tc>
        <w:tc>
          <w:tcPr>
            <w:tcW w:w="6120" w:type="dxa"/>
            <w:gridSpan w:val="4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Según reunión del pasado del 16/11 se expuso que se habían realizado pruebas de scrapping sobre las varías de las url’s que el cliente facilitó.</w:t>
            </w:r>
          </w:p>
          <w:p>
            <w:pPr>
              <w:rPr>
                <w:rFonts w:hint="default"/>
                <w:lang w:val="es-ES"/>
              </w:rPr>
            </w:pPr>
          </w:p>
          <w:p>
            <w:pPr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El desempeño del proceso de scrapping se realizará en función de dos divisiones; por un lado proceso de scrapping para url’s que contenga posts con fotos y por otro lado proceso de scrapping para posts con videos</w:t>
            </w:r>
          </w:p>
          <w:p>
            <w:pPr>
              <w:rPr>
                <w:rFonts w:hint="default"/>
                <w:lang w:val="es-ES"/>
              </w:rPr>
            </w:pPr>
          </w:p>
          <w:p>
            <w:pPr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 xml:space="preserve">Se definirá una plantilla donde se ejecutarán los procesos de scrapping de los dos formatos (url’s con posts que contengan fotos y url’s con posts que contengan videos) de forma automátizada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-ES"/>
              </w:rPr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-ES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09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ind w:left="-109"/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zh-CN"/>
              </w:rPr>
              <w:t>COMPONENTES DEL PROYECTO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COMPONENTE</w:t>
            </w:r>
          </w:p>
        </w:tc>
        <w:tc>
          <w:tcPr>
            <w:tcW w:w="2208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ESTADO</w:t>
            </w:r>
          </w:p>
        </w:tc>
        <w:tc>
          <w:tcPr>
            <w:tcW w:w="2520" w:type="dxa"/>
            <w:gridSpan w:val="3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PROPIETARIO / EQUIPO</w:t>
            </w:r>
          </w:p>
        </w:tc>
        <w:tc>
          <w:tcPr>
            <w:tcW w:w="4770" w:type="dxa"/>
            <w:gridSpan w:val="2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NOTAS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PRESUPUESTO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APROBA</w: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2" name="Óva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7216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Zacy4hQIAACM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2WnMuIUCAAAj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DO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it-IT"/>
              </w:rPr>
            </w:pPr>
          </w:p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it-IT"/>
              </w:rPr>
            </w:pPr>
          </w:p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None/>
                      <wp:docPr id="3" name="Óva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z-index:-251656192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bh6RzUAAAABAEAAA8AAAAAAAAAAQAg&#10;AAAAIgAAAGRycy9kb3ducmV2LnhtbFBLAQIUABQAAAAIAIdO4kD7yflxhAIAACMFAAAOAAAAAAAA&#10;AAEAIAAAACMBAABkcnMvZTJvRG9jLnhtbFBLBQYAAAAABgAGAFkBAAAZBgAAAAA=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  <w:t>PLAZOS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ind w:firstLine="360" w:firstLineChars="2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ind w:firstLine="360" w:firstLineChars="2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EN RIESGO </w: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6" name="Óva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5168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0+X4KoUCAAAj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CALIDAD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EN 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RIESGO </w: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7" name="Óva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4144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xRc3jhQIAACM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8UXN44UCAAAj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ALCANCE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1" name="Óva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3120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Bz5VbYhQIAACU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c+VW2IUCAAAl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EN DESARROLLO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RIESGOS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2" name="Óva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2096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qGEh2oUCAAAl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EN 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RIESGO 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br w:type="textWrapping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OBSTÁCULOS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3" name="Óva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1072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3h8jbYUCAAAl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EN RIESGO 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N/A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09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ind w:left="-109"/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zh-CN"/>
              </w:rPr>
              <w:t>PRÓXIMOS TRABAJOS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FECHA</w:t>
            </w:r>
          </w:p>
        </w:tc>
        <w:tc>
          <w:tcPr>
            <w:tcW w:w="2208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ESTADO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DETALLES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16/11/2023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 w:eastAsia="en-US" w:bidi="ar-SA"/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70AD47" w:themeColor="accent6"/>
                <w:sz w:val="18"/>
                <w:szCs w:val="18"/>
                <w:lang w:val="es-ES" w:eastAsia="en-US" w:bidi="ar-SA"/>
                <w14:textFill>
                  <w14:solidFill>
                    <w14:schemeClr w14:val="accent6"/>
                  </w14:solidFill>
                </w14:textFill>
              </w:rPr>
              <w:t>Finalizado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/>
                <w:color w:val="000000"/>
                <w:sz w:val="18"/>
                <w:szCs w:val="18"/>
                <w:lang w:val="es-ES"/>
              </w:rPr>
              <w:t>Realizar procesos de scrapping  de prueba sobre una serie de url's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 w:eastAsia="en-US" w:bidi="ar-SA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16/11/2023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 w:eastAsia="en-US" w:bidi="ar-SA"/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FFC000" w:themeColor="accent4"/>
                <w:sz w:val="18"/>
                <w:szCs w:val="18"/>
                <w:lang w:val="es-ES" w:eastAsia="en-US" w:bidi="ar-SA"/>
                <w14:textFill>
                  <w14:solidFill>
                    <w14:schemeClr w14:val="accent4"/>
                  </w14:solidFill>
                </w14:textFill>
              </w:rPr>
              <w:t>En proceso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Diseñar y automatizar proceso de scrapping sobre una plantilla donde estén alojadas url’s con video y foto.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</w:tbl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-64135</wp:posOffset>
            </wp:positionH>
            <wp:positionV relativeFrom="paragraph">
              <wp:posOffset>155575</wp:posOffset>
            </wp:positionV>
            <wp:extent cx="6986270" cy="5696585"/>
            <wp:effectExtent l="0" t="0" r="1270" b="3175"/>
            <wp:wrapTight wrapText="bothSides">
              <wp:wrapPolygon>
                <wp:start x="0" y="0"/>
                <wp:lineTo x="0" y="21583"/>
                <wp:lineTo x="21580" y="21583"/>
                <wp:lineTo x="2158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6270" cy="569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Outline w14:w="15875">
            <w14:solidFill>
              <w14:schemeClr w14:val="accent1"/>
            </w14:solidFill>
            <w14:round/>
          </w14:textOutline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headerReference r:id="rId3" w:type="default"/>
      <w:footerReference r:id="rId4" w:type="default"/>
      <w:pgSz w:w="12240" w:h="15840"/>
      <w:pgMar w:top="446" w:right="576" w:bottom="576" w:left="576" w:header="0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720"/>
  <w:hyphenationZone w:val="425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5C"/>
    <w:rsid w:val="00020BEF"/>
    <w:rsid w:val="00024BC7"/>
    <w:rsid w:val="0006622C"/>
    <w:rsid w:val="000A703F"/>
    <w:rsid w:val="000C778E"/>
    <w:rsid w:val="00145306"/>
    <w:rsid w:val="00160FE2"/>
    <w:rsid w:val="00163990"/>
    <w:rsid w:val="00177CFE"/>
    <w:rsid w:val="00190874"/>
    <w:rsid w:val="001A56BE"/>
    <w:rsid w:val="002424A5"/>
    <w:rsid w:val="00250419"/>
    <w:rsid w:val="00266EDE"/>
    <w:rsid w:val="002744FF"/>
    <w:rsid w:val="002C1F2E"/>
    <w:rsid w:val="002D17E5"/>
    <w:rsid w:val="00343574"/>
    <w:rsid w:val="003560B8"/>
    <w:rsid w:val="0039509E"/>
    <w:rsid w:val="003D14B5"/>
    <w:rsid w:val="00410A65"/>
    <w:rsid w:val="004221EB"/>
    <w:rsid w:val="00471C74"/>
    <w:rsid w:val="00473CC3"/>
    <w:rsid w:val="004937B7"/>
    <w:rsid w:val="00495588"/>
    <w:rsid w:val="004C6C01"/>
    <w:rsid w:val="00511E24"/>
    <w:rsid w:val="005449AA"/>
    <w:rsid w:val="00596D58"/>
    <w:rsid w:val="005C009E"/>
    <w:rsid w:val="006208CC"/>
    <w:rsid w:val="00647099"/>
    <w:rsid w:val="0065552C"/>
    <w:rsid w:val="00710BDD"/>
    <w:rsid w:val="007318F6"/>
    <w:rsid w:val="0074069B"/>
    <w:rsid w:val="00746911"/>
    <w:rsid w:val="00751E00"/>
    <w:rsid w:val="007805A4"/>
    <w:rsid w:val="007B16E4"/>
    <w:rsid w:val="007D01DF"/>
    <w:rsid w:val="00853EC4"/>
    <w:rsid w:val="00871614"/>
    <w:rsid w:val="00894A5A"/>
    <w:rsid w:val="00897019"/>
    <w:rsid w:val="008A7C4A"/>
    <w:rsid w:val="008E2EF3"/>
    <w:rsid w:val="00985BD7"/>
    <w:rsid w:val="009B203C"/>
    <w:rsid w:val="009C61B0"/>
    <w:rsid w:val="00A24153"/>
    <w:rsid w:val="00A35F36"/>
    <w:rsid w:val="00A367B9"/>
    <w:rsid w:val="00A84A5F"/>
    <w:rsid w:val="00AC464E"/>
    <w:rsid w:val="00B53EFF"/>
    <w:rsid w:val="00B61915"/>
    <w:rsid w:val="00B758CE"/>
    <w:rsid w:val="00BF30B0"/>
    <w:rsid w:val="00C2755C"/>
    <w:rsid w:val="00C3114D"/>
    <w:rsid w:val="00C31CCD"/>
    <w:rsid w:val="00C74B39"/>
    <w:rsid w:val="00CA5ED2"/>
    <w:rsid w:val="00CC4CAD"/>
    <w:rsid w:val="00D51D4E"/>
    <w:rsid w:val="00D57248"/>
    <w:rsid w:val="00DB2B67"/>
    <w:rsid w:val="00E25A7A"/>
    <w:rsid w:val="00E62B5A"/>
    <w:rsid w:val="00E66562"/>
    <w:rsid w:val="00E83569"/>
    <w:rsid w:val="00EE207C"/>
    <w:rsid w:val="00F32754"/>
    <w:rsid w:val="00F35C56"/>
    <w:rsid w:val="00F569CF"/>
    <w:rsid w:val="00FC7245"/>
    <w:rsid w:val="081751D4"/>
    <w:rsid w:val="085914C1"/>
    <w:rsid w:val="09B671FF"/>
    <w:rsid w:val="0D5F5804"/>
    <w:rsid w:val="0E7F47DC"/>
    <w:rsid w:val="22754C74"/>
    <w:rsid w:val="26776448"/>
    <w:rsid w:val="26F23C9D"/>
    <w:rsid w:val="28025A58"/>
    <w:rsid w:val="313F504E"/>
    <w:rsid w:val="35F03C13"/>
    <w:rsid w:val="36831FE1"/>
    <w:rsid w:val="38E02E52"/>
    <w:rsid w:val="3A105FCD"/>
    <w:rsid w:val="3ADD14EF"/>
    <w:rsid w:val="3C0657E0"/>
    <w:rsid w:val="3EEA575D"/>
    <w:rsid w:val="41714849"/>
    <w:rsid w:val="41C10E0E"/>
    <w:rsid w:val="43805D41"/>
    <w:rsid w:val="4E904A43"/>
    <w:rsid w:val="5724297A"/>
    <w:rsid w:val="58A64D3D"/>
    <w:rsid w:val="5C252D16"/>
    <w:rsid w:val="5C577E00"/>
    <w:rsid w:val="5FED5041"/>
    <w:rsid w:val="72DF1531"/>
    <w:rsid w:val="7B2F3497"/>
    <w:rsid w:val="7D9E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 w:eastAsiaTheme="minorEastAsia"/>
    </w:rPr>
  </w:style>
  <w:style w:type="paragraph" w:styleId="8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table" w:styleId="9">
    <w:name w:val="Table Grid"/>
    <w:basedOn w:val="4"/>
    <w:qFormat/>
    <w:uiPriority w:val="99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Encabezado Car"/>
    <w:basedOn w:val="3"/>
    <w:link w:val="6"/>
    <w:qFormat/>
    <w:uiPriority w:val="99"/>
  </w:style>
  <w:style w:type="character" w:customStyle="1" w:styleId="11">
    <w:name w:val="Pie de página Car"/>
    <w:basedOn w:val="3"/>
    <w:link w:val="8"/>
    <w:qFormat/>
    <w:uiPriority w:val="99"/>
  </w:style>
  <w:style w:type="character" w:customStyle="1" w:styleId="12">
    <w:name w:val="Mención sin resolver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carb\Desktop\Round%205\IC-Monthly-Project-Status-Report-10673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6E1613-87AE-448C-91AE-86EC11F386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IC-Monthly-Project-Status-Report-10673_WORD.dotx</Template>
  <Company>Smartsheet.com</Company>
  <Pages>3</Pages>
  <Words>307</Words>
  <Characters>1693</Characters>
  <Lines>14</Lines>
  <Paragraphs>3</Paragraphs>
  <TotalTime>35</TotalTime>
  <ScaleCrop>false</ScaleCrop>
  <LinksUpToDate>false</LinksUpToDate>
  <CharactersWithSpaces>1997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2022-02-09T00:44:00Z</dcterms:created>
  <dc:creator>Joshua Garrett</dc:creator>
  <cp:lastModifiedBy>gustavo anton</cp:lastModifiedBy>
  <dcterms:modified xsi:type="dcterms:W3CDTF">2023-11-17T15:23:06Z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3082-12.2.0.13306</vt:lpwstr>
  </property>
  <property fmtid="{D5CDD505-2E9C-101B-9397-08002B2CF9AE}" pid="3" name="ICV">
    <vt:lpwstr>2CC640C78C514E50A0E358C3EF10D080_13</vt:lpwstr>
  </property>
</Properties>
</file>