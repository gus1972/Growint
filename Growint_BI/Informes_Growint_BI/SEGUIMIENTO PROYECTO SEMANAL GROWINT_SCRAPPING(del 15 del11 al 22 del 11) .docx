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GROWINT_SCRAPPING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GROW0411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Según reunión del pasado del 22/11 se expuso que se han realizado las siguientes tareas: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-Se ha creado una plantilla que contendrá una serie de url’s para realizar el proceso de scraping sobre ellas, habra url’s con fotos por un lado y url’s con videos en otra plantilla similar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 Se esta probando la automatización de la ejecución de dichas plantillas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22/11/2023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Diseñar  proceso de scrapping sobre una plantilla donde estén alojadas url’s con video y foto.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22/11/2023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Proceso de ejecución Automatizada de Scraping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499110</wp:posOffset>
            </wp:positionV>
            <wp:extent cx="6988810" cy="6554470"/>
            <wp:effectExtent l="0" t="0" r="0" b="6350"/>
            <wp:wrapTight wrapText="bothSides">
              <wp:wrapPolygon>
                <wp:start x="0" y="0"/>
                <wp:lineTo x="0" y="21571"/>
                <wp:lineTo x="21573" y="21571"/>
                <wp:lineTo x="2157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655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1751D4"/>
    <w:rsid w:val="085914C1"/>
    <w:rsid w:val="09B671FF"/>
    <w:rsid w:val="0C9C0AA9"/>
    <w:rsid w:val="0D5F5804"/>
    <w:rsid w:val="0E641B1C"/>
    <w:rsid w:val="0E7F47DC"/>
    <w:rsid w:val="22754C74"/>
    <w:rsid w:val="26776448"/>
    <w:rsid w:val="26F23C9D"/>
    <w:rsid w:val="28025A58"/>
    <w:rsid w:val="313F504E"/>
    <w:rsid w:val="35F03C13"/>
    <w:rsid w:val="36831FE1"/>
    <w:rsid w:val="38E02E52"/>
    <w:rsid w:val="3A105FCD"/>
    <w:rsid w:val="3ADD14EF"/>
    <w:rsid w:val="3C0657E0"/>
    <w:rsid w:val="3EEA575D"/>
    <w:rsid w:val="41714849"/>
    <w:rsid w:val="41C10E0E"/>
    <w:rsid w:val="43805D41"/>
    <w:rsid w:val="4E904A43"/>
    <w:rsid w:val="5724297A"/>
    <w:rsid w:val="58A64D3D"/>
    <w:rsid w:val="5C252D16"/>
    <w:rsid w:val="5C577E00"/>
    <w:rsid w:val="5FED5041"/>
    <w:rsid w:val="72DF1531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28</TotalTime>
  <ScaleCrop>false</ScaleCrop>
  <LinksUpToDate>false</LinksUpToDate>
  <CharactersWithSpaces>1997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2023-11-23T15:07:01Z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A0E7967DC9D04B4EB5B696C106F73CF6_13</vt:lpwstr>
  </property>
</Properties>
</file>