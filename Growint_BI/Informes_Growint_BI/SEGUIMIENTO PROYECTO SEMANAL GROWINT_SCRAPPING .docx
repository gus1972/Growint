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Según reunión del pasado del 8/11 se determinó que en relación al proyecto de scrapping se necesitaba disponer de un juego de url’s de prueba para ver el resultado de ese proceso de scrapping.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Dichos ejemplos de url’s ya han sido facilitados por el cliente con lo que se puede empezar a realizar las pruebas del proceso de scrapping  traves de script en python.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Se ha creado un repositorio de Github para realizar esa labor de contenedor de información relacionada con el proyecto de scrapping o el proyecto de BI.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En este momento se ha alojado el script de python que se va a aplicar al scrapping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Century Gothic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cs="Century Gothic"/>
                <w:sz w:val="18"/>
                <w:szCs w:val="18"/>
              </w:rPr>
              <w:t>Definir Url's de XIAOHONGSHU para realizar procesos de scrapping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06/11/2023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/>
                <w:color w:val="000000"/>
                <w:sz w:val="18"/>
                <w:szCs w:val="18"/>
                <w:lang w:val="es-ES"/>
              </w:rPr>
              <w:t>Realizar procesos de scrapping  de prueba sobre una serie de url's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 w:eastAsia="en-US" w:bidi="ar-SA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rPr>
          <w:trHeight w:val="385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155575</wp:posOffset>
            </wp:positionV>
            <wp:extent cx="6986905" cy="6195060"/>
            <wp:effectExtent l="9525" t="9525" r="13970" b="13335"/>
            <wp:wrapTight wrapText="bothSides">
              <wp:wrapPolygon>
                <wp:start x="-29" y="-33"/>
                <wp:lineTo x="-29" y="21620"/>
                <wp:lineTo x="21596" y="21620"/>
                <wp:lineTo x="21596" y="-33"/>
                <wp:lineTo x="-29" y="-33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6195060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5914C1"/>
    <w:rsid w:val="09B671FF"/>
    <w:rsid w:val="0D5F5804"/>
    <w:rsid w:val="0E7F47DC"/>
    <w:rsid w:val="22754C74"/>
    <w:rsid w:val="26776448"/>
    <w:rsid w:val="26F23C9D"/>
    <w:rsid w:val="28025A58"/>
    <w:rsid w:val="313F504E"/>
    <w:rsid w:val="35F03C13"/>
    <w:rsid w:val="36831FE1"/>
    <w:rsid w:val="38E02E52"/>
    <w:rsid w:val="3A105FCD"/>
    <w:rsid w:val="3ADD14EF"/>
    <w:rsid w:val="3C0657E0"/>
    <w:rsid w:val="41714849"/>
    <w:rsid w:val="41C10E0E"/>
    <w:rsid w:val="43805D41"/>
    <w:rsid w:val="4E904A43"/>
    <w:rsid w:val="5724297A"/>
    <w:rsid w:val="58A64D3D"/>
    <w:rsid w:val="5C252D16"/>
    <w:rsid w:val="5C577E00"/>
    <w:rsid w:val="5FED5041"/>
    <w:rsid w:val="72DF1531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96</TotalTime>
  <ScaleCrop>false</ScaleCrop>
  <LinksUpToDate>false</LinksUpToDate>
  <CharactersWithSpaces>1997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2023-11-09T21:32:34Z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3082-12.2.0.13306</vt:lpwstr>
  </property>
  <property fmtid="{D5CDD505-2E9C-101B-9397-08002B2CF9AE}" pid="3" name="ICV">
    <vt:lpwstr>62447A7AAF94450FAC04D1153C23E950_13</vt:lpwstr>
  </property>
</Properties>
</file>