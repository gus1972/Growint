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Resumen del estado de las tareas a 21 de Diciembre de 2023:</w:t>
            </w:r>
          </w:p>
          <w:p>
            <w:pPr>
              <w:outlineLvl w:val="9"/>
              <w:rPr>
                <w:rFonts w:hint="default"/>
                <w:lang w:val="es-ES"/>
              </w:rPr>
            </w:pPr>
          </w:p>
          <w:p>
            <w:pPr>
              <w:outlineLvl w:val="9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 remitió al cliente una prueba más completa entre 7 y 9 url’s con imágenes y url’s con videos para su validación.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21/12/2023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Proceso de ejecución Automatizada de Scraping para url’s con imágenes y videos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155575</wp:posOffset>
            </wp:positionV>
            <wp:extent cx="6940550" cy="5655945"/>
            <wp:effectExtent l="0" t="0" r="1270" b="0"/>
            <wp:wrapTight wrapText="bothSides">
              <wp:wrapPolygon>
                <wp:start x="0" y="0"/>
                <wp:lineTo x="0" y="21564"/>
                <wp:lineTo x="21580" y="21564"/>
                <wp:lineTo x="2158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1751D4"/>
    <w:rsid w:val="085914C1"/>
    <w:rsid w:val="09B671FF"/>
    <w:rsid w:val="0B1E47EC"/>
    <w:rsid w:val="0B3A2845"/>
    <w:rsid w:val="0C9C0AA9"/>
    <w:rsid w:val="0D5F5804"/>
    <w:rsid w:val="0E641B1C"/>
    <w:rsid w:val="0E7F47DC"/>
    <w:rsid w:val="137C0D9E"/>
    <w:rsid w:val="17D26A08"/>
    <w:rsid w:val="22754C74"/>
    <w:rsid w:val="26776448"/>
    <w:rsid w:val="26F23C9D"/>
    <w:rsid w:val="28025A58"/>
    <w:rsid w:val="2BA70E49"/>
    <w:rsid w:val="313F504E"/>
    <w:rsid w:val="314B415B"/>
    <w:rsid w:val="35F03C13"/>
    <w:rsid w:val="36831FE1"/>
    <w:rsid w:val="374259B8"/>
    <w:rsid w:val="38E02E52"/>
    <w:rsid w:val="3A105FCD"/>
    <w:rsid w:val="3ADD14EF"/>
    <w:rsid w:val="3C0657E0"/>
    <w:rsid w:val="3EEA575D"/>
    <w:rsid w:val="41714849"/>
    <w:rsid w:val="41C10E0E"/>
    <w:rsid w:val="43805D41"/>
    <w:rsid w:val="464C71EF"/>
    <w:rsid w:val="47596A1D"/>
    <w:rsid w:val="4E904A43"/>
    <w:rsid w:val="5724297A"/>
    <w:rsid w:val="58A64D3D"/>
    <w:rsid w:val="5C252D16"/>
    <w:rsid w:val="5C577E00"/>
    <w:rsid w:val="5FED5041"/>
    <w:rsid w:val="72DF1531"/>
    <w:rsid w:val="768C4C58"/>
    <w:rsid w:val="7A4A617B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1540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2023-12-29T19:39:15Z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6EFAF349F2194AF0B7262DA2D6AFC339_13</vt:lpwstr>
  </property>
</Properties>
</file>